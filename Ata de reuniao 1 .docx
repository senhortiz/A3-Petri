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52528" w:rsidR="00C52528" w:rsidP="003D377B" w:rsidRDefault="00C52528" w14:paraId="672A6659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xmlns:wp14="http://schemas.microsoft.com/office/word/2010/wordml" w:rsidRPr="00C52528" w:rsidR="00C52528" w:rsidTr="40E66448" w14:paraId="3F529E2E" wp14:textId="77777777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tcMar/>
            <w:vAlign w:val="center"/>
          </w:tcPr>
          <w:p w:rsidRPr="00C52528" w:rsidR="00C52528" w:rsidP="003D377B" w:rsidRDefault="00365B3F" w14:paraId="6E55AA57" wp14:textId="77777777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xmlns:wp14="http://schemas.microsoft.com/office/word/2010/wordml" w:rsidRPr="00C52528" w:rsidR="00B30ED2" w:rsidTr="40E66448" w14:paraId="01534613" wp14:textId="77777777">
        <w:trPr>
          <w:trHeight w:val="283"/>
        </w:trPr>
        <w:tc>
          <w:tcPr>
            <w:tcW w:w="4139" w:type="dxa"/>
            <w:shd w:val="clear" w:color="auto" w:fill="DBE5F1" w:themeFill="accent1" w:themeFillTint="33"/>
            <w:tcMar/>
            <w:vAlign w:val="center"/>
          </w:tcPr>
          <w:p w:rsidRPr="00C52528" w:rsidR="00B30ED2" w:rsidP="00365B3F" w:rsidRDefault="00B30ED2" w14:paraId="51A59785" wp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tcMar/>
            <w:vAlign w:val="center"/>
          </w:tcPr>
          <w:p w:rsidRPr="00C52528" w:rsidR="00B30ED2" w:rsidP="00341B09" w:rsidRDefault="00B30ED2" w14:paraId="557792F6" wp14:textId="77777777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xmlns:wp14="http://schemas.microsoft.com/office/word/2010/wordml" w:rsidRPr="00C52528" w:rsidR="00B30ED2" w:rsidTr="40E66448" w14:paraId="0A37501D" wp14:textId="77777777">
        <w:trPr>
          <w:trHeight w:val="340"/>
        </w:trPr>
        <w:tc>
          <w:tcPr>
            <w:tcW w:w="4139" w:type="dxa"/>
            <w:tcMar/>
            <w:vAlign w:val="center"/>
          </w:tcPr>
          <w:p w:rsidRPr="00C52528" w:rsidR="00B30ED2" w:rsidP="001F03B2" w:rsidRDefault="00B30ED2" w14:paraId="5DAB6C7B" wp14:textId="366FB807">
            <w:pPr>
              <w:jc w:val="center"/>
            </w:pPr>
            <w:r w:rsidR="34F8C8D7">
              <w:rPr/>
              <w:t>30/04/2024</w:t>
            </w:r>
          </w:p>
        </w:tc>
        <w:tc>
          <w:tcPr>
            <w:tcW w:w="4536" w:type="dxa"/>
            <w:tcMar/>
            <w:vAlign w:val="center"/>
          </w:tcPr>
          <w:p w:rsidRPr="00C52528" w:rsidR="00B30ED2" w:rsidP="001F03B2" w:rsidRDefault="00B30ED2" w14:paraId="02EB378F" wp14:textId="4C6FD523">
            <w:pPr>
              <w:jc w:val="center"/>
            </w:pPr>
            <w:r w:rsidR="34F8C8D7">
              <w:rPr/>
              <w:t xml:space="preserve">Sala A301 – </w:t>
            </w:r>
            <w:r w:rsidR="34F8C8D7">
              <w:rPr/>
              <w:t>Unisociesc</w:t>
            </w:r>
            <w:r w:rsidR="34F8C8D7">
              <w:rPr/>
              <w:t xml:space="preserve"> Anita Garibaldi</w:t>
            </w:r>
          </w:p>
        </w:tc>
      </w:tr>
    </w:tbl>
    <w:p xmlns:wp14="http://schemas.microsoft.com/office/word/2010/wordml" w:rsidR="0055540E" w:rsidP="003D377B" w:rsidRDefault="0055540E" w14:paraId="6A05A809" wp14:textId="77777777"/>
    <w:p xmlns:wp14="http://schemas.microsoft.com/office/word/2010/wordml" w:rsidR="00B36089" w:rsidP="00B36089" w:rsidRDefault="00B36089" w14:paraId="5A39BBE3" wp14:textId="77777777"/>
    <w:p xmlns:wp14="http://schemas.microsoft.com/office/word/2010/wordml" w:rsidR="00B36089" w:rsidP="00F4660E" w:rsidRDefault="00B36089" w14:paraId="30739B12" wp14:textId="77777777">
      <w:pPr>
        <w:pStyle w:val="Heading1"/>
      </w:pPr>
      <w:r w:rsidRPr="00033EFC">
        <w:t>Participantes</w:t>
      </w:r>
    </w:p>
    <w:p xmlns:wp14="http://schemas.microsoft.com/office/word/2010/wordml" w:rsidR="00B36089" w:rsidP="003420BA" w:rsidRDefault="00B36089" w14:paraId="41C8F396" wp14:textId="42546091">
      <w:r w:rsidR="526BEE7F">
        <w:rPr/>
        <w:t>Gustavo Miranda Pfleger</w:t>
      </w:r>
      <w:r>
        <w:tab/>
      </w:r>
    </w:p>
    <w:p w:rsidR="526BEE7F" w:rsidP="40E66448" w:rsidRDefault="526BEE7F" w14:paraId="33B9B266" w14:textId="03048C60">
      <w:pPr>
        <w:pStyle w:val="Normal"/>
      </w:pPr>
      <w:r w:rsidR="526BEE7F">
        <w:rPr/>
        <w:t>Marcos André Quintino</w:t>
      </w:r>
    </w:p>
    <w:p w:rsidR="22748876" w:rsidP="40E66448" w:rsidRDefault="22748876" w14:paraId="45CF7DCD" w14:textId="03CC6B47">
      <w:pPr>
        <w:pStyle w:val="Normal"/>
      </w:pPr>
      <w:r w:rsidR="22748876">
        <w:rPr/>
        <w:t>Alisson Gambeta</w:t>
      </w:r>
    </w:p>
    <w:p w:rsidR="526BEE7F" w:rsidP="40E66448" w:rsidRDefault="526BEE7F" w14:paraId="426FADCF" w14:textId="574BACD3">
      <w:pPr>
        <w:pStyle w:val="Normal"/>
      </w:pPr>
      <w:r w:rsidR="526BEE7F">
        <w:rPr/>
        <w:t>Robson Borges</w:t>
      </w:r>
    </w:p>
    <w:p w:rsidR="526BEE7F" w:rsidP="40E66448" w:rsidRDefault="526BEE7F" w14:paraId="76396317" w14:textId="4E013D18">
      <w:pPr>
        <w:pStyle w:val="Normal"/>
      </w:pPr>
      <w:r w:rsidR="526BEE7F">
        <w:rPr/>
        <w:t>Hector Ortiz</w:t>
      </w:r>
    </w:p>
    <w:p xmlns:wp14="http://schemas.microsoft.com/office/word/2010/wordml" w:rsidR="00B36089" w:rsidP="00B36089" w:rsidRDefault="00B36089" w14:paraId="72A3D3EC" wp14:textId="77777777"/>
    <w:p xmlns:wp14="http://schemas.microsoft.com/office/word/2010/wordml" w:rsidR="00C001E7" w:rsidP="00C001E7" w:rsidRDefault="00C001E7" w14:paraId="3CB4C4CB" wp14:textId="77777777">
      <w:pPr>
        <w:pStyle w:val="Heading1"/>
      </w:pPr>
      <w:r w:rsidRPr="0055406B">
        <w:t xml:space="preserve">Objetivos </w:t>
      </w:r>
    </w:p>
    <w:p xmlns:wp14="http://schemas.microsoft.com/office/word/2010/wordml" w:rsidRPr="0055406B" w:rsidR="00C001E7" w:rsidP="00C001E7" w:rsidRDefault="00C001E7" w14:paraId="0D0B940D" wp14:textId="77777777"/>
    <w:p xmlns:wp14="http://schemas.microsoft.com/office/word/2010/wordml" w:rsidRPr="0055406B" w:rsidR="00C001E7" w:rsidP="00C001E7" w:rsidRDefault="00C001E7" w14:paraId="0E27B00A" wp14:textId="2E63C815">
      <w:r w:rsidR="3E075BBE">
        <w:rPr/>
        <w:t>Definir possíveis problemas e riscos do projeto</w:t>
      </w:r>
    </w:p>
    <w:p xmlns:wp14="http://schemas.microsoft.com/office/word/2010/wordml" w:rsidRPr="0055406B" w:rsidR="00C001E7" w:rsidP="00C001E7" w:rsidRDefault="00C001E7" w14:paraId="512B9FCE" wp14:textId="77777777">
      <w:pPr>
        <w:pStyle w:val="Heading1"/>
      </w:pPr>
      <w:r w:rsidRPr="0055406B">
        <w:t>Tópicos discutidos</w:t>
      </w:r>
    </w:p>
    <w:p xmlns:wp14="http://schemas.microsoft.com/office/word/2010/wordml" w:rsidRPr="0055406B" w:rsidR="00C001E7" w:rsidP="40E66448" w:rsidRDefault="00C001E7" w14:paraId="44EAFD9C" wp14:textId="0F7CFDE1">
      <w:pPr>
        <w:pStyle w:val="Normal"/>
      </w:pPr>
      <w:r w:rsidR="55981D24">
        <w:rPr/>
        <w:t>Dependências do projeto, Financiamento, Controle, Comunicação, Cliente, Governo</w:t>
      </w:r>
      <w:r w:rsidR="280CF087">
        <w:rPr/>
        <w:t>, Desempenho e Qualidade.</w:t>
      </w:r>
    </w:p>
    <w:p xmlns:wp14="http://schemas.microsoft.com/office/word/2010/wordml" w:rsidRPr="0055406B" w:rsidR="00C001E7" w:rsidP="00C001E7" w:rsidRDefault="00C001E7" w14:paraId="165ADFE8" wp14:textId="7777777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2"/>
        <w:gridCol w:w="1606"/>
        <w:gridCol w:w="1392"/>
      </w:tblGrid>
      <w:tr xmlns:wp14="http://schemas.microsoft.com/office/word/2010/wordml" w:rsidRPr="00C001E7" w:rsidR="00C001E7" w:rsidTr="40E66448" w14:paraId="476F7505" wp14:textId="77777777">
        <w:tc>
          <w:tcPr>
            <w:tcW w:w="6218" w:type="dxa"/>
            <w:shd w:val="clear" w:color="auto" w:fill="DBE5F1" w:themeFill="accent1" w:themeFillTint="33"/>
            <w:tcMar/>
            <w:vAlign w:val="center"/>
          </w:tcPr>
          <w:p w:rsidRPr="00C001E7" w:rsidR="00C001E7" w:rsidP="00637831" w:rsidRDefault="00C001E7" w14:paraId="385590CA" wp14:textId="77777777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30" w:type="dxa"/>
            <w:shd w:val="clear" w:color="auto" w:fill="DBE5F1" w:themeFill="accent1" w:themeFillTint="33"/>
            <w:tcMar/>
            <w:vAlign w:val="center"/>
          </w:tcPr>
          <w:p w:rsidRPr="00C001E7" w:rsidR="00C001E7" w:rsidP="00637831" w:rsidRDefault="00C001E7" w14:paraId="285768D5" wp14:textId="77777777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tcMar/>
            <w:vAlign w:val="center"/>
          </w:tcPr>
          <w:p w:rsidRPr="00C001E7" w:rsidR="00C001E7" w:rsidP="00637831" w:rsidRDefault="00C001E7" w14:paraId="69A4442D" wp14:textId="77777777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xmlns:wp14="http://schemas.microsoft.com/office/word/2010/wordml" w:rsidRPr="00727C66" w:rsidR="00C001E7" w:rsidTr="40E66448" w14:paraId="4B94D5A5" wp14:textId="77777777">
        <w:tc>
          <w:tcPr>
            <w:tcW w:w="6218" w:type="dxa"/>
            <w:tcMar/>
            <w:vAlign w:val="center"/>
          </w:tcPr>
          <w:p w:rsidRPr="00727C66" w:rsidR="00C001E7" w:rsidP="00637831" w:rsidRDefault="00C001E7" w14:paraId="3DEEC669" wp14:textId="6DBC4005">
            <w:pPr>
              <w:pStyle w:val="Tabela"/>
            </w:pPr>
            <w:r w:rsidR="13720225">
              <w:rPr/>
              <w:t>I</w:t>
            </w:r>
            <w:r w:rsidR="414C3EF7">
              <w:rPr/>
              <w:t>mplementação de reuniões semanais para melhor comunicação da equipe.</w:t>
            </w:r>
          </w:p>
        </w:tc>
        <w:tc>
          <w:tcPr>
            <w:tcW w:w="1630" w:type="dxa"/>
            <w:tcMar/>
            <w:vAlign w:val="center"/>
          </w:tcPr>
          <w:p w:rsidRPr="00727C66" w:rsidR="00C001E7" w:rsidP="00637831" w:rsidRDefault="00C001E7" w14:paraId="3656B9AB" wp14:textId="2B23221F">
            <w:pPr>
              <w:pStyle w:val="Tabela"/>
            </w:pPr>
            <w:r w:rsidR="414C3EF7">
              <w:rPr/>
              <w:t>Gustavo Miranda Pfleger</w:t>
            </w:r>
          </w:p>
        </w:tc>
        <w:tc>
          <w:tcPr>
            <w:tcW w:w="1431" w:type="dxa"/>
            <w:tcMar/>
            <w:vAlign w:val="center"/>
          </w:tcPr>
          <w:p w:rsidRPr="00727C66" w:rsidR="00C001E7" w:rsidP="00637831" w:rsidRDefault="00C001E7" w14:paraId="45FB0818" wp14:textId="4B10B398">
            <w:pPr>
              <w:pStyle w:val="Tabela"/>
            </w:pPr>
            <w:r w:rsidR="414C3EF7">
              <w:rPr/>
              <w:t>3 dias</w:t>
            </w:r>
          </w:p>
        </w:tc>
      </w:tr>
      <w:tr xmlns:wp14="http://schemas.microsoft.com/office/word/2010/wordml" w:rsidRPr="00727C66" w:rsidR="00C001E7" w:rsidTr="40E66448" w14:paraId="049F31CB" wp14:textId="77777777">
        <w:tc>
          <w:tcPr>
            <w:tcW w:w="6218" w:type="dxa"/>
            <w:tcMar/>
            <w:vAlign w:val="center"/>
          </w:tcPr>
          <w:p w:rsidRPr="00727C66" w:rsidR="00C001E7" w:rsidP="00637831" w:rsidRDefault="00C001E7" w14:paraId="53128261" wp14:textId="77777777">
            <w:pPr>
              <w:pStyle w:val="Tabela"/>
            </w:pPr>
          </w:p>
        </w:tc>
        <w:tc>
          <w:tcPr>
            <w:tcW w:w="1630" w:type="dxa"/>
            <w:tcMar/>
            <w:vAlign w:val="center"/>
          </w:tcPr>
          <w:p w:rsidRPr="00727C66" w:rsidR="00C001E7" w:rsidP="00637831" w:rsidRDefault="00C001E7" w14:paraId="62486C05" wp14:textId="77777777">
            <w:pPr>
              <w:pStyle w:val="Tabela"/>
            </w:pPr>
          </w:p>
        </w:tc>
        <w:tc>
          <w:tcPr>
            <w:tcW w:w="1431" w:type="dxa"/>
            <w:tcMar/>
            <w:vAlign w:val="center"/>
          </w:tcPr>
          <w:p w:rsidRPr="00727C66" w:rsidR="00C001E7" w:rsidP="00637831" w:rsidRDefault="00C001E7" w14:paraId="4101652C" wp14:textId="77777777">
            <w:pPr>
              <w:pStyle w:val="Tabela"/>
            </w:pPr>
          </w:p>
        </w:tc>
      </w:tr>
      <w:tr xmlns:wp14="http://schemas.microsoft.com/office/word/2010/wordml" w:rsidRPr="00727C66" w:rsidR="00C001E7" w:rsidTr="40E66448" w14:paraId="4B99056E" wp14:textId="77777777">
        <w:tc>
          <w:tcPr>
            <w:tcW w:w="6218" w:type="dxa"/>
            <w:tcMar/>
            <w:vAlign w:val="center"/>
          </w:tcPr>
          <w:p w:rsidRPr="00727C66" w:rsidR="00C001E7" w:rsidP="00637831" w:rsidRDefault="00C001E7" w14:paraId="1299C43A" wp14:textId="77777777">
            <w:pPr>
              <w:pStyle w:val="Tabela"/>
            </w:pPr>
          </w:p>
        </w:tc>
        <w:tc>
          <w:tcPr>
            <w:tcW w:w="1630" w:type="dxa"/>
            <w:tcMar/>
            <w:vAlign w:val="center"/>
          </w:tcPr>
          <w:p w:rsidRPr="00727C66" w:rsidR="00C001E7" w:rsidP="00637831" w:rsidRDefault="00C001E7" w14:paraId="4DDBEF00" wp14:textId="77777777">
            <w:pPr>
              <w:pStyle w:val="Tabela"/>
            </w:pPr>
          </w:p>
        </w:tc>
        <w:tc>
          <w:tcPr>
            <w:tcW w:w="1431" w:type="dxa"/>
            <w:tcMar/>
            <w:vAlign w:val="center"/>
          </w:tcPr>
          <w:p w:rsidRPr="00727C66" w:rsidR="00C001E7" w:rsidP="00637831" w:rsidRDefault="00C001E7" w14:paraId="3461D779" wp14:textId="77777777">
            <w:pPr>
              <w:pStyle w:val="Tabela"/>
            </w:pPr>
          </w:p>
        </w:tc>
      </w:tr>
    </w:tbl>
    <w:p xmlns:wp14="http://schemas.microsoft.com/office/word/2010/wordml" w:rsidRPr="00727C66" w:rsidR="00C001E7" w:rsidP="00C001E7" w:rsidRDefault="00C001E7" w14:paraId="3CF2D8B6" wp14:textId="77777777"/>
    <w:p xmlns:wp14="http://schemas.microsoft.com/office/word/2010/wordml" w:rsidRPr="00727C66" w:rsidR="00C001E7" w:rsidP="00C001E7" w:rsidRDefault="00C001E7" w14:paraId="4018DE16" wp14:textId="77777777">
      <w:pPr>
        <w:pStyle w:val="Heading1"/>
      </w:pPr>
      <w:r w:rsidRPr="00727C66">
        <w:t>Próxima reunião do projeto</w:t>
      </w:r>
    </w:p>
    <w:p xmlns:wp14="http://schemas.microsoft.com/office/word/2010/wordml" w:rsidRPr="00727C66" w:rsidR="00C001E7" w:rsidP="00C001E7" w:rsidRDefault="00C001E7" w14:paraId="0FB78278" wp14:textId="361AB891">
      <w:r w:rsidR="15A75BAE">
        <w:rPr/>
        <w:t>Planejamento de gerenciamento do projeto - 01/05/2024</w:t>
      </w:r>
    </w:p>
    <w:p xmlns:wp14="http://schemas.microsoft.com/office/word/2010/wordml" w:rsidRPr="00727C66" w:rsidR="00C001E7" w:rsidP="00C001E7" w:rsidRDefault="00C001E7" w14:paraId="1FC39945" wp14:textId="77777777"/>
    <w:p xmlns:wp14="http://schemas.microsoft.com/office/word/2010/wordml" w:rsidRPr="00727C66" w:rsidR="00C001E7" w:rsidP="00C001E7" w:rsidRDefault="00C001E7" w14:paraId="2620F5D5" wp14:textId="77777777">
      <w:pPr>
        <w:pStyle w:val="Heading1"/>
      </w:pPr>
      <w:r w:rsidRPr="00727C66">
        <w:t>Informações adicionais</w:t>
      </w:r>
    </w:p>
    <w:p xmlns:wp14="http://schemas.microsoft.com/office/word/2010/wordml" w:rsidR="00C001E7" w:rsidP="00C001E7" w:rsidRDefault="00C001E7" w14:paraId="0562CB0E" wp14:textId="77777777"/>
    <w:p xmlns:wp14="http://schemas.microsoft.com/office/word/2010/wordml" w:rsidRPr="00B36F73" w:rsidR="00C001E7" w:rsidP="00C001E7" w:rsidRDefault="00C001E7" w14:paraId="34CE0A41" wp14:textId="77777777"/>
    <w:p xmlns:wp14="http://schemas.microsoft.com/office/word/2010/wordml" w:rsidR="008843C9" w:rsidP="003D377B" w:rsidRDefault="008843C9" w14:paraId="62EBF3C5" wp14:textId="77777777"/>
    <w:p xmlns:wp14="http://schemas.microsoft.com/office/word/2010/wordml" w:rsidR="008843C9" w:rsidP="003D377B" w:rsidRDefault="008843C9" w14:paraId="6D98A12B" wp14:textId="77777777"/>
    <w:p xmlns:wp14="http://schemas.microsoft.com/office/word/2010/wordml" w:rsidR="003420BA" w:rsidP="003420BA" w:rsidRDefault="003420BA" w14:paraId="2946DB82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xmlns:wp14="http://schemas.microsoft.com/office/word/2010/wordml" w:rsidRPr="00C52528" w:rsidR="003420BA" w:rsidTr="40E66448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tcMar/>
            <w:vAlign w:val="center"/>
          </w:tcPr>
          <w:p w:rsidRPr="00C52528" w:rsidR="003420BA" w:rsidP="00A518D6" w:rsidRDefault="003420BA" w14:paraId="40EEA61B" wp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xmlns:wp14="http://schemas.microsoft.com/office/word/2010/wordml" w:rsidRPr="00C52528" w:rsidR="003420BA" w:rsidTr="40E66448" w14:paraId="6A072B9E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tcMar/>
            <w:vAlign w:val="center"/>
          </w:tcPr>
          <w:p w:rsidRPr="00C52528" w:rsidR="003420BA" w:rsidP="00A518D6" w:rsidRDefault="003420BA" w14:paraId="300377B9" wp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tcMar/>
            <w:vAlign w:val="center"/>
          </w:tcPr>
          <w:p w:rsidRPr="00C52528" w:rsidR="003420BA" w:rsidP="00A518D6" w:rsidRDefault="003420BA" w14:paraId="1E609B84" wp14:textId="77777777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tcMar/>
            <w:vAlign w:val="center"/>
          </w:tcPr>
          <w:p w:rsidRPr="00C52528" w:rsidR="003420BA" w:rsidP="00A518D6" w:rsidRDefault="003420BA" w14:paraId="5ACBA875" wp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xmlns:wp14="http://schemas.microsoft.com/office/word/2010/wordml" w:rsidRPr="00C52528" w:rsidR="003420BA" w:rsidTr="40E66448" w14:paraId="76DF3C8D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3420BA" w:rsidP="00A518D6" w:rsidRDefault="003420BA" w14:paraId="010CB18A" wp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tcMar/>
            <w:vAlign w:val="center"/>
          </w:tcPr>
          <w:p w:rsidRPr="00C52528" w:rsidR="003420BA" w:rsidP="00A518D6" w:rsidRDefault="003420BA" w14:paraId="5997CC1D" wp14:textId="2330D03B">
            <w:r w:rsidR="2856ECB8">
              <w:rPr/>
              <w:t>Gustavo Miranda Pfleger</w:t>
            </w:r>
          </w:p>
        </w:tc>
        <w:tc>
          <w:tcPr>
            <w:tcW w:w="2268" w:type="dxa"/>
            <w:tcMar/>
            <w:vAlign w:val="center"/>
          </w:tcPr>
          <w:p w:rsidRPr="00C52528" w:rsidR="003420BA" w:rsidP="00A518D6" w:rsidRDefault="003420BA" w14:paraId="110FFD37" wp14:textId="10E8E5C7">
            <w:r w:rsidR="2856ECB8">
              <w:rPr/>
              <w:t>Gustavo Miranda Pfleger</w:t>
            </w:r>
          </w:p>
        </w:tc>
      </w:tr>
      <w:tr xmlns:wp14="http://schemas.microsoft.com/office/word/2010/wordml" w:rsidRPr="00C52528" w:rsidR="003420BA" w:rsidTr="40E66448" w14:paraId="6B051F3A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3420BA" w:rsidP="00A518D6" w:rsidRDefault="003420BA" w14:paraId="513D7B20" wp14:textId="77777777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tcMar/>
            <w:vAlign w:val="center"/>
          </w:tcPr>
          <w:p w:rsidRPr="00C52528" w:rsidR="003420BA" w:rsidP="00A518D6" w:rsidRDefault="003420BA" w14:paraId="6B699379" wp14:textId="57FE70BB">
            <w:r w:rsidR="325B7FB6">
              <w:rPr/>
              <w:t>Gustavo Miranda Pfleger</w:t>
            </w:r>
          </w:p>
        </w:tc>
        <w:tc>
          <w:tcPr>
            <w:tcW w:w="2268" w:type="dxa"/>
            <w:tcMar/>
            <w:vAlign w:val="center"/>
          </w:tcPr>
          <w:p w:rsidRPr="00C52528" w:rsidR="003420BA" w:rsidP="00A518D6" w:rsidRDefault="003420BA" w14:paraId="3FE9F23F" wp14:textId="5FCA5AE4">
            <w:r w:rsidR="325B7FB6">
              <w:rPr/>
              <w:t>Gustavo Miranda Pfleger</w:t>
            </w:r>
          </w:p>
        </w:tc>
      </w:tr>
      <w:tr xmlns:wp14="http://schemas.microsoft.com/office/word/2010/wordml" w:rsidRPr="00C52528" w:rsidR="00A83F49" w:rsidTr="40E66448" w14:paraId="1F72F646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="00A83F49" w:rsidP="00A518D6" w:rsidRDefault="00A83F49" w14:paraId="08CE6F91" wp14:textId="77777777">
            <w:pPr>
              <w:pStyle w:val="Tabela"/>
            </w:pPr>
          </w:p>
        </w:tc>
        <w:tc>
          <w:tcPr>
            <w:tcW w:w="3969" w:type="dxa"/>
            <w:tcMar/>
            <w:vAlign w:val="center"/>
          </w:tcPr>
          <w:p w:rsidRPr="00C52528" w:rsidR="00A83F49" w:rsidP="00A518D6" w:rsidRDefault="00A83F49" w14:paraId="61CDCEAD" wp14:textId="77777777"/>
        </w:tc>
        <w:tc>
          <w:tcPr>
            <w:tcW w:w="2268" w:type="dxa"/>
            <w:tcMar/>
            <w:vAlign w:val="center"/>
          </w:tcPr>
          <w:p w:rsidRPr="00C52528" w:rsidR="00A83F49" w:rsidP="00A518D6" w:rsidRDefault="00A83F49" w14:paraId="6BB9E253" wp14:textId="77777777"/>
        </w:tc>
      </w:tr>
    </w:tbl>
    <w:p xmlns:wp14="http://schemas.microsoft.com/office/word/2010/wordml" w:rsidR="003420BA" w:rsidP="003420BA" w:rsidRDefault="003420BA" w14:paraId="23DE523C" wp14:textId="77777777"/>
    <w:p xmlns:wp14="http://schemas.microsoft.com/office/word/2010/wordml" w:rsidR="008843C9" w:rsidP="008843C9" w:rsidRDefault="008843C9" w14:paraId="52E56223" wp14:textId="77777777"/>
    <w:p xmlns:wp14="http://schemas.microsoft.com/office/word/2010/wordml" w:rsidR="008843C9" w:rsidP="003D377B" w:rsidRDefault="008843C9" w14:paraId="07547A01" wp14:textId="77777777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250C9" w:rsidP="005E1593" w:rsidRDefault="005250C9" w14:paraId="144A5D23" wp14:textId="77777777">
      <w:r>
        <w:separator/>
      </w:r>
    </w:p>
  </w:endnote>
  <w:endnote w:type="continuationSeparator" w:id="0">
    <w:p xmlns:wp14="http://schemas.microsoft.com/office/word/2010/wordml" w:rsidR="005250C9" w:rsidP="005E1593" w:rsidRDefault="005250C9" w14:paraId="738610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436BD" w:rsidRDefault="00A436BD" w14:paraId="5043CB0F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2740"/>
      <w:gridCol w:w="5302"/>
    </w:tblGrid>
    <w:tr xmlns:wp14="http://schemas.microsoft.com/office/word/2010/wordml" w:rsidRPr="006419CA" w:rsidR="006419CA" w:rsidTr="00B47AB7" w14:paraId="67D24039" wp14:textId="77777777">
      <w:trPr>
        <w:jc w:val="center"/>
      </w:trPr>
      <w:tc>
        <w:tcPr>
          <w:tcW w:w="2740" w:type="dxa"/>
          <w:vAlign w:val="center"/>
        </w:tcPr>
        <w:p w:rsidRPr="006419CA" w:rsidR="006419CA" w:rsidP="00B47AB7" w:rsidRDefault="006419CA" w14:paraId="55D6E62F" wp14:textId="7777777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Pr="006419CA" w:rsidR="006419CA" w:rsidP="00B47AB7" w:rsidRDefault="006419CA" w14:paraId="5C08EB65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507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507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xmlns:wp14="http://schemas.microsoft.com/office/word/2010/wordml" w:rsidRPr="006419CA" w:rsidR="00B47AB7" w:rsidTr="00B47AB7" w14:paraId="764AE4B5" wp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Pr="006419CA" w:rsidR="00B47AB7" w:rsidP="00637831" w:rsidRDefault="00B47AB7" w14:paraId="0F4BDE06" wp14:textId="7777777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Pr="006419CA" w:rsidR="00B47AB7" w:rsidP="00B47AB7" w:rsidRDefault="005250C9" w14:paraId="42FB8C14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w:history="1" r:id="rId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xmlns:wp14="http://schemas.microsoft.com/office/word/2010/wordml" w:rsidRPr="006419CA" w:rsidR="006419CA" w:rsidP="006419CA" w:rsidRDefault="006419CA" w14:paraId="3A0FF5F2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436BD" w:rsidRDefault="00A436BD" w14:paraId="44E871B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250C9" w:rsidP="005E1593" w:rsidRDefault="005250C9" w14:paraId="463F29E8" wp14:textId="77777777">
      <w:r>
        <w:separator/>
      </w:r>
    </w:p>
  </w:footnote>
  <w:footnote w:type="continuationSeparator" w:id="0">
    <w:p xmlns:wp14="http://schemas.microsoft.com/office/word/2010/wordml" w:rsidR="005250C9" w:rsidP="005E1593" w:rsidRDefault="005250C9" w14:paraId="3B7B4B8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436BD" w:rsidRDefault="00A436BD" w14:paraId="70DF9E56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xmlns:wp14="http://schemas.microsoft.com/office/word/2010/wordml" w:rsidRPr="00AD691F" w:rsidR="00B47AB7" w:rsidTr="00A25072" w14:paraId="49CCDEB8" wp14:textId="77777777">
      <w:trPr>
        <w:trHeight w:val="567"/>
        <w:jc w:val="center"/>
      </w:trPr>
      <w:tc>
        <w:tcPr>
          <w:tcW w:w="6492" w:type="dxa"/>
          <w:vAlign w:val="center"/>
        </w:tcPr>
        <w:bookmarkStart w:name="_GoBack" w:colFirst="1" w:colLast="1" w:id="0"/>
        <w:p w:rsidRPr="003420BA" w:rsidR="00B47AB7" w:rsidP="005E1593" w:rsidRDefault="00B47AB7" w14:paraId="0528DB6E" wp14:textId="77777777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Pr="00AD691F" w:rsidR="00B47AB7" w:rsidP="00A25072" w:rsidRDefault="00A25072" w14:paraId="07459315" wp14:textId="77777777">
          <w:pPr>
            <w:pStyle w:val="Descrio"/>
            <w:jc w:val="center"/>
          </w:pPr>
          <w:r w:rsidRPr="008C54BA">
            <w:rPr>
              <w:noProof/>
              <w:lang w:val="pt-BR"/>
            </w:rPr>
            <w:drawing>
              <wp:inline xmlns:wp14="http://schemas.microsoft.com/office/word/2010/wordprocessingDrawing" distT="0" distB="0" distL="0" distR="0" wp14:anchorId="7B2D4899" wp14:editId="1346FDCF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0"/>
    <w:tr xmlns:wp14="http://schemas.microsoft.com/office/word/2010/wordml" w:rsidRPr="00A10908" w:rsidR="00B47AB7" w:rsidTr="00B47AB7" w14:paraId="1FE7B9FD" wp14:textId="77777777">
      <w:trPr>
        <w:trHeight w:val="567"/>
        <w:jc w:val="center"/>
      </w:trPr>
      <w:tc>
        <w:tcPr>
          <w:tcW w:w="6492" w:type="dxa"/>
          <w:vAlign w:val="center"/>
        </w:tcPr>
        <w:p w:rsidRPr="003420BA" w:rsidR="00B47AB7" w:rsidP="002D679E" w:rsidRDefault="00377A7D" w14:paraId="6C759B9B" wp14:textId="77777777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SUBJECT   \* MERGEFORMAT </w:instrText>
          </w:r>
          <w:r w:rsidRPr="003420BA">
            <w:fldChar w:fldCharType="separate"/>
          </w:r>
          <w:r w:rsidRPr="003420BA" w:rsidR="00B47AB7">
            <w:rPr>
              <w:sz w:val="22"/>
              <w:szCs w:val="22"/>
            </w:rPr>
            <w:t>Nome do Projeto</w:t>
          </w:r>
          <w:r w:rsidRPr="003420BA">
            <w:fldChar w:fldCharType="end"/>
          </w:r>
        </w:p>
      </w:tc>
      <w:tc>
        <w:tcPr>
          <w:tcW w:w="1956" w:type="dxa"/>
          <w:vMerge/>
          <w:vAlign w:val="center"/>
        </w:tcPr>
        <w:p w:rsidRPr="00A10908" w:rsidR="00B47AB7" w:rsidP="002D679E" w:rsidRDefault="00B47AB7" w14:paraId="6537F28F" wp14:textId="77777777">
          <w:pPr>
            <w:pStyle w:val="Header"/>
            <w:rPr>
              <w:b/>
            </w:rPr>
          </w:pPr>
        </w:p>
      </w:tc>
    </w:tr>
  </w:tbl>
  <w:p xmlns:wp14="http://schemas.microsoft.com/office/word/2010/wordml" w:rsidR="005E1593" w:rsidRDefault="005E1593" w14:paraId="6DFB9E20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436BD" w:rsidRDefault="00A436BD" w14:paraId="637805D2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F03B2"/>
    <w:rsid w:val="001F3D30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250C9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842903"/>
    <w:rsid w:val="00871E89"/>
    <w:rsid w:val="008843C9"/>
    <w:rsid w:val="008D253A"/>
    <w:rsid w:val="00927B8B"/>
    <w:rsid w:val="00A25072"/>
    <w:rsid w:val="00A436BD"/>
    <w:rsid w:val="00A83F49"/>
    <w:rsid w:val="00AE1992"/>
    <w:rsid w:val="00B30ED2"/>
    <w:rsid w:val="00B36089"/>
    <w:rsid w:val="00B47AB7"/>
    <w:rsid w:val="00C001E7"/>
    <w:rsid w:val="00C52528"/>
    <w:rsid w:val="00C81355"/>
    <w:rsid w:val="00CE2B3B"/>
    <w:rsid w:val="00CF21E7"/>
    <w:rsid w:val="00D07D07"/>
    <w:rsid w:val="00D37957"/>
    <w:rsid w:val="00DF47C0"/>
    <w:rsid w:val="00E34C15"/>
    <w:rsid w:val="00F12BB0"/>
    <w:rsid w:val="00F26B45"/>
    <w:rsid w:val="00F4660E"/>
    <w:rsid w:val="00F707F2"/>
    <w:rsid w:val="00FB5A09"/>
    <w:rsid w:val="00FF64D5"/>
    <w:rsid w:val="0633B6E5"/>
    <w:rsid w:val="13720225"/>
    <w:rsid w:val="15A75BAE"/>
    <w:rsid w:val="198968F7"/>
    <w:rsid w:val="1F5F155D"/>
    <w:rsid w:val="22748876"/>
    <w:rsid w:val="2544045C"/>
    <w:rsid w:val="26DFD4BD"/>
    <w:rsid w:val="280CF087"/>
    <w:rsid w:val="2856ECB8"/>
    <w:rsid w:val="325B7FB6"/>
    <w:rsid w:val="34F8C8D7"/>
    <w:rsid w:val="36BF1541"/>
    <w:rsid w:val="3E075BBE"/>
    <w:rsid w:val="40E66448"/>
    <w:rsid w:val="414C3EF7"/>
    <w:rsid w:val="526BEE7F"/>
    <w:rsid w:val="55981D24"/>
    <w:rsid w:val="5B23409C"/>
    <w:rsid w:val="64B0FA85"/>
    <w:rsid w:val="75BAE142"/>
    <w:rsid w:val="7A8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C326C"/>
  <w15:docId w15:val="{C240C581-19FA-4612-8054-D47EA9F1B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43C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66637"/>
    <w:rsid w:val="00284DDB"/>
    <w:rsid w:val="00285CFE"/>
    <w:rsid w:val="00933E9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Word for the web</ap:Application>
  <ap:DocSecurity>0</ap:DocSecurity>
  <ap:ScaleCrop>false</ap:ScaleCrop>
  <ap:Company>PMO Escritório de Projetos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Ata de reunião</dc:title>
  <dc:subject>Nome do Projeto</dc:subject>
  <dc:creator>eduardo@escritoriodeprojetos.com.br</dc:creator>
  <keywords>Template Gerenciamento de Projetos</keywords>
  <dc:description>http://www.escritoriodeprojetos.com.br</dc:description>
  <lastModifiedBy>Gustavo Miranda Pfleger - 122318112</lastModifiedBy>
  <revision>18</revision>
  <dcterms:created xsi:type="dcterms:W3CDTF">2011-07-14T18:17:00.0000000Z</dcterms:created>
  <dcterms:modified xsi:type="dcterms:W3CDTF">2024-05-01T00:03:17.6705793Z</dcterms:modified>
</coreProperties>
</file>